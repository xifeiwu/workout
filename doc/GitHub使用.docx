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bookmarkStart w:id="0" w:name="_GoBack"/>
      <w:bookmarkEnd w:id="0"/>
      <w:r>
        <w:t>GitHub使用说明</w:t>
      </w:r>
    </w:p>
    <w:p>
      <w:pPr>
        <w:pStyle w:val="3"/>
        <w:numPr>
          <w:ilvl w:val="0"/>
          <w:numId w:val="1"/>
        </w:numPr>
      </w:pPr>
      <w:r>
        <w:t>创建并配置自己的GitHub账户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创建账户：访问GitHub官网(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"github.com"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github.com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color w:val="auto"/>
          <w:sz w:val="24"/>
          <w:szCs w:val="24"/>
          <w:u w:val="none"/>
        </w:rPr>
        <w:t>)</w:t>
      </w:r>
      <w:r>
        <w:rPr>
          <w:sz w:val="24"/>
          <w:szCs w:val="24"/>
        </w:rPr>
        <w:t>，并注册自己的专属账户</w:t>
      </w:r>
      <w:r>
        <w:rPr>
          <w:color w:val="auto"/>
          <w:sz w:val="24"/>
          <w:szCs w:val="24"/>
          <w:u w:val="none"/>
        </w:rPr>
        <w:t>，请保证你的邮箱是真实可用的，并在注册成功后将你的UserName发送给我(yuanzhe@iscas.ac.cn），谢谢</w:t>
      </w:r>
      <w:r>
        <w:rPr>
          <w:sz w:val="24"/>
          <w:szCs w:val="24"/>
        </w:rPr>
        <w:t xml:space="preserve"> ～！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邮箱确认：以自己的账户进行登陆，点击导航栏右侧的Account settings，在Email选项中确认自己的邮箱。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添加SSH Key：在SSH Keys选项中，添加自己的ssh公钥。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ssh公钥生成方式--在终端命令行中执行如下命令：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ssh-keygen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各个选项均才需默认即可，直接回车最后将在用户目录下生成隐藏文件夹.ssh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cd ~/.ssh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ls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如上命令可查看到已生成的密钥，其中id_rsa是私钥，id_rsa.pub是公钥，请将公钥内容复制到github中并填写title，完成后点击Add key，如公钥无误即可成功添加。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ssh -T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"mailto:git@github.com"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git@github.com</w:t>
      </w:r>
      <w:r>
        <w:rPr>
          <w:sz w:val="24"/>
          <w:szCs w:val="24"/>
        </w:rPr>
        <w:fldChar w:fldCharType="end"/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成功添加后在命令行中执行上述命令，即可返回如下输出：</w:t>
      </w:r>
    </w:p>
    <w:p>
      <w:pPr>
        <w:numPr>
          <w:numId w:val="0"/>
        </w:numPr>
        <w:rPr>
          <w:rFonts w:hint="eastAsia"/>
        </w:rPr>
      </w:pPr>
      <w:r>
        <w:rPr>
          <w:sz w:val="24"/>
          <w:szCs w:val="24"/>
        </w:rPr>
        <w:t xml:space="preserve">  </w:t>
      </w:r>
      <w:r>
        <w:rPr>
          <w:rFonts w:hint="eastAsia"/>
        </w:rPr>
        <w:t xml:space="preserve">Hi </w:t>
      </w:r>
      <w:r>
        <w:rPr>
          <w:rFonts w:hint="default"/>
        </w:rPr>
        <w:t>xxx</w:t>
      </w:r>
      <w:r>
        <w:rPr>
          <w:rFonts w:hint="eastAsia"/>
        </w:rPr>
        <w:t>! You've successfully authenticated, but GitHub does not provide shell access.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也可参考GitHub Help中进行操作：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"https://help.github.com/articles/generating-ssh-keys"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https://help.github.com/articles/generating-ssh-keys</w:t>
      </w:r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3"/>
        </w:numPr>
      </w:pPr>
      <w:r>
        <w:t>Fork新分支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当你收到加入到IbpTeam中的Rio项目的通知时，即可进行Fork你自己的新分支操作。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在导航栏左下的Switch account context中切换至IbpTeam，这里你将看到所有与IbpTeam相关的最新信息。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在右侧的Repositories中，你可以看到已经添加到IbpTeam的两个代码仓库demo-rio和demo-nodewebkit，选择demo-rio，进入其中。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这里你可以看到IbpTeam下的demo-rio仓库的所有信息，如提交信息，分支信息等，现在我们将fork出一份属于你自己的新分支：点击右上方的Fork按钮并选择你自己的账户，这样GitHub便会帮助我们在我们自己账户下建立我们自己的新分支。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Fork完成后，你可以在Switch account context中切换回自己的账户，这时demo-rio便出现在了Your Repositories中。</w:t>
      </w:r>
    </w:p>
    <w:p>
      <w:pPr>
        <w:pStyle w:val="3"/>
        <w:numPr>
          <w:ilvl w:val="0"/>
          <w:numId w:val="5"/>
        </w:numPr>
      </w:pPr>
      <w:r>
        <w:t>开始工作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准备工作完成，可以开始工作了 ：）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如过第一次使用，请先安装git并配置用户名和邮箱：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sudo apt-get update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sudo apt-get install git gitk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$ git config --global user.name </w:t>
      </w:r>
      <w:r>
        <w:rPr>
          <w:rFonts w:hint="default"/>
          <w:sz w:val="24"/>
          <w:szCs w:val="24"/>
        </w:rPr>
        <w:t>“Your Name”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$ git config --global user.email “Your Email”</w:t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 请保证邮件与注册github时使用同一个邮件，用户名使用自己姓名拼音全拼，谢谢</w:t>
      </w:r>
      <w:r>
        <w:rPr>
          <w:sz w:val="24"/>
          <w:szCs w:val="24"/>
        </w:rPr>
        <w:t xml:space="preserve"> :)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克隆代码仓库：从你自己账户下的demo-rio仓库中克隆代码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git clone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"mailto:git@github.com:UserName/demo-rio.git"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git@github.com:UserName/demo-rio.git</w:t>
      </w:r>
      <w:r>
        <w:rPr>
          <w:sz w:val="24"/>
          <w:szCs w:val="24"/>
        </w:rPr>
        <w:fldChar w:fldCharType="end"/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如此克隆成功后，会自动设置远程origin。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添加upstream：因为我们自己账户下的demo-rio仓库都是从IbpTeam中fork而来，所以我们可以将IbpTeam下的demo-rio仓库设置为我们的upstream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git remote add upstream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"mailto:git@github:IbpTeam/demo-rio.git"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git@github:IbpTeam/demo-rio.git</w:t>
      </w:r>
      <w:r>
        <w:rPr>
          <w:sz w:val="24"/>
          <w:szCs w:val="24"/>
        </w:rPr>
        <w:fldChar w:fldCharType="end"/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提交与合并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关于Git的使用方法就请大家自行去阅读一下相关文档，不过提交的时候请注意，在我们进行了一次修改后，如果想把更新提交至GitHub中，请先提交至自己账户下的demo-rio仓库中，如下：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$ git push origin master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当经过测试确认无误后，再提交至IbpTeam下的demo-rio中，因为这时我们的提交可能要落后于IbpTeam中的提交，所以可以先fetch&amp;merge再提交：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git fetch upstream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git merge upstream/master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$ git push upstream master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可参考git使用相关文档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可参考github文档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"https://help.github.com/articles/fork-a-repo"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https://help.github.com/articles/fork-a-repo</w:t>
      </w:r>
      <w:r>
        <w:rPr>
          <w:rFonts w:hint="eastAsi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8070464">
    <w:nsid w:val="5354DCC0"/>
    <w:multiLevelType w:val="singleLevel"/>
    <w:tmpl w:val="5354DCC0"/>
    <w:lvl w:ilvl="0" w:tentative="1">
      <w:start w:val="1"/>
      <w:numFmt w:val="chineseCounting"/>
      <w:suff w:val="nothing"/>
      <w:lvlText w:val="%1、"/>
      <w:lvlJc w:val="left"/>
    </w:lvl>
  </w:abstractNum>
  <w:abstractNum w:abstractNumId="1398072787">
    <w:nsid w:val="5354E5D3"/>
    <w:multiLevelType w:val="singleLevel"/>
    <w:tmpl w:val="5354E5D3"/>
    <w:lvl w:ilvl="0" w:tentative="1">
      <w:start w:val="1"/>
      <w:numFmt w:val="decimal"/>
      <w:suff w:val="nothing"/>
      <w:lvlText w:val="%1）"/>
      <w:lvlJc w:val="left"/>
    </w:lvl>
  </w:abstractNum>
  <w:abstractNum w:abstractNumId="1398074325">
    <w:nsid w:val="5354EBD5"/>
    <w:multiLevelType w:val="singleLevel"/>
    <w:tmpl w:val="5354EBD5"/>
    <w:lvl w:ilvl="0" w:tentative="1">
      <w:start w:val="1"/>
      <w:numFmt w:val="decimal"/>
      <w:suff w:val="nothing"/>
      <w:lvlText w:val="%1）"/>
      <w:lvlJc w:val="left"/>
    </w:lvl>
  </w:abstractNum>
  <w:abstractNum w:abstractNumId="1398072728">
    <w:nsid w:val="5354E598"/>
    <w:multiLevelType w:val="singleLevel"/>
    <w:tmpl w:val="5354E598"/>
    <w:lvl w:ilvl="0" w:tentative="1">
      <w:start w:val="3"/>
      <w:numFmt w:val="chineseCounting"/>
      <w:suff w:val="nothing"/>
      <w:lvlText w:val="%1、"/>
      <w:lvlJc w:val="left"/>
    </w:lvl>
  </w:abstractNum>
  <w:abstractNum w:abstractNumId="1398072102">
    <w:nsid w:val="5354E326"/>
    <w:multiLevelType w:val="singleLevel"/>
    <w:tmpl w:val="5354E326"/>
    <w:lvl w:ilvl="0" w:tentative="1">
      <w:start w:val="1"/>
      <w:numFmt w:val="decimal"/>
      <w:suff w:val="nothing"/>
      <w:lvlText w:val="%1）"/>
      <w:lvlJc w:val="left"/>
    </w:lvl>
  </w:abstractNum>
  <w:abstractNum w:abstractNumId="1398071976">
    <w:nsid w:val="5354E2A8"/>
    <w:multiLevelType w:val="singleLevel"/>
    <w:tmpl w:val="5354E2A8"/>
    <w:lvl w:ilvl="0" w:tentative="1">
      <w:start w:val="2"/>
      <w:numFmt w:val="chineseCounting"/>
      <w:suff w:val="nothing"/>
      <w:lvlText w:val="%1、"/>
      <w:lvlJc w:val="left"/>
    </w:lvl>
  </w:abstractNum>
  <w:abstractNum w:abstractNumId="1398070941">
    <w:nsid w:val="5354DE9D"/>
    <w:multiLevelType w:val="singleLevel"/>
    <w:tmpl w:val="5354DE9D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398070464"/>
  </w:num>
  <w:num w:numId="2">
    <w:abstractNumId w:val="1398070941"/>
  </w:num>
  <w:num w:numId="3">
    <w:abstractNumId w:val="1398071976"/>
  </w:num>
  <w:num w:numId="4">
    <w:abstractNumId w:val="1398072102"/>
  </w:num>
  <w:num w:numId="5">
    <w:abstractNumId w:val="1398072728"/>
  </w:num>
  <w:num w:numId="6">
    <w:abstractNumId w:val="1398074325"/>
  </w:num>
  <w:num w:numId="7">
    <w:abstractNumId w:val="13980727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</w:style>
  <w:style w:type="paragraph" w:styleId="4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Office专业版_9.1.0.4300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h</dc:creator>
  <cp:lastModifiedBy>cos</cp:lastModifiedBy>
  <dcterms:modified xsi:type="dcterms:W3CDTF">2013-04-23T14:59:32Z</dcterms:modified>
  <dc:title>GitHub使用说明</dc:title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2052-9.1.0.4300</vt:lpwstr>
  </property>
</Properties>
</file>